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AAE49" w14:textId="622E0F1D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1671B3">
        <w:rPr>
          <w:lang w:val="en-GB"/>
        </w:rPr>
        <w:t xml:space="preserve">3 - </w:t>
      </w:r>
      <w:r w:rsidR="00263D01">
        <w:rPr>
          <w:lang w:val="en-GB"/>
        </w:rPr>
        <w:t>CI/</w:t>
      </w:r>
      <w:r w:rsidR="001671B3">
        <w:rPr>
          <w:lang w:val="en-GB"/>
        </w:rPr>
        <w:t>CD in the Real World</w:t>
      </w:r>
    </w:p>
    <w:bookmarkEnd w:id="0"/>
    <w:p w14:paraId="5FCC8916" w14:textId="7B24CBAD" w:rsidR="001671B3" w:rsidRDefault="001671B3" w:rsidP="001671B3">
      <w:pPr>
        <w:pStyle w:val="Heading1"/>
      </w:pPr>
      <w:r>
        <w:t>Task</w:t>
      </w:r>
    </w:p>
    <w:p w14:paraId="05974254" w14:textId="089AE593" w:rsidR="001671B3" w:rsidRDefault="001671B3" w:rsidP="001671B3">
      <w:pPr>
        <w:pStyle w:val="FirstParagraph"/>
      </w:pPr>
      <w:r>
        <w:t xml:space="preserve">Research </w:t>
      </w:r>
      <w:r w:rsidR="00263D01">
        <w:t xml:space="preserve">a </w:t>
      </w:r>
      <w:r>
        <w:t>compan</w:t>
      </w:r>
      <w:r w:rsidR="00263D01">
        <w:t>y</w:t>
      </w:r>
      <w:r>
        <w:t xml:space="preserve"> that use either continuous delivery or continuous deployment</w:t>
      </w:r>
      <w:r w:rsidR="00263D01">
        <w:t xml:space="preserve"> (CI/CD)</w:t>
      </w:r>
      <w:r>
        <w:t>:</w:t>
      </w:r>
    </w:p>
    <w:p w14:paraId="1398C520" w14:textId="6701B4B7" w:rsidR="00263D01" w:rsidRDefault="00263D01" w:rsidP="001671B3">
      <w:pPr>
        <w:pStyle w:val="FirstParagraph"/>
        <w:numPr>
          <w:ilvl w:val="0"/>
          <w:numId w:val="43"/>
        </w:numPr>
      </w:pPr>
      <w:r>
        <w:t>What do their CI/CD pipeline(s) look like?</w:t>
      </w:r>
    </w:p>
    <w:p w14:paraId="16D8536E" w14:textId="3965DB3F" w:rsidR="001671B3" w:rsidRDefault="001671B3" w:rsidP="001671B3">
      <w:pPr>
        <w:pStyle w:val="FirstParagraph"/>
        <w:numPr>
          <w:ilvl w:val="0"/>
          <w:numId w:val="43"/>
        </w:numPr>
      </w:pPr>
      <w:r>
        <w:t xml:space="preserve">What benefit does </w:t>
      </w:r>
      <w:proofErr w:type="gramStart"/>
      <w:r>
        <w:t>working</w:t>
      </w:r>
      <w:proofErr w:type="gramEnd"/>
      <w:r>
        <w:t xml:space="preserve"> in this way bring the company?</w:t>
      </w:r>
    </w:p>
    <w:p w14:paraId="2B95E2B4" w14:textId="680B159A" w:rsidR="001671B3" w:rsidRDefault="001671B3" w:rsidP="001671B3">
      <w:pPr>
        <w:pStyle w:val="FirstParagraph"/>
        <w:numPr>
          <w:ilvl w:val="0"/>
          <w:numId w:val="43"/>
        </w:numPr>
      </w:pPr>
      <w:r>
        <w:t>How does working like this affect the end user?</w:t>
      </w:r>
    </w:p>
    <w:p w14:paraId="0C489B87" w14:textId="588330B4" w:rsidR="00A60A1D" w:rsidRDefault="00A60A1D" w:rsidP="00A60A1D">
      <w:pPr>
        <w:pStyle w:val="FirstParagraph"/>
      </w:pPr>
    </w:p>
    <w:p w14:paraId="3BF05F1B" w14:textId="3A389298" w:rsidR="00A60A1D" w:rsidRDefault="00A60A1D" w:rsidP="00A60A1D">
      <w:pPr>
        <w:pStyle w:val="FirstParagraph"/>
      </w:pPr>
      <w:r>
        <w:t xml:space="preserve">There are many examples of companies that do this, including Google, Netflix, Etsy, </w:t>
      </w:r>
      <w:proofErr w:type="gramStart"/>
      <w:r>
        <w:t>Facebook</w:t>
      </w:r>
      <w:proofErr w:type="gramEnd"/>
      <w:r>
        <w:t xml:space="preserve"> and LinkedIn - if you are stuck for a suggestion of who to research.</w:t>
      </w:r>
    </w:p>
    <w:p w14:paraId="0B886A04" w14:textId="428FEF41" w:rsidR="001671B3" w:rsidRPr="001671B3" w:rsidRDefault="001671B3" w:rsidP="001671B3">
      <w:pPr>
        <w:pStyle w:val="Heading1"/>
      </w:pPr>
      <w:r>
        <w:t>Output</w:t>
      </w:r>
    </w:p>
    <w:p w14:paraId="57478954" w14:textId="4DA69AAB" w:rsidR="001671B3" w:rsidRDefault="001671B3" w:rsidP="001671B3">
      <w:pPr>
        <w:pStyle w:val="FirstParagraph"/>
      </w:pPr>
      <w:r>
        <w:t>Be prepared to present your findings to the class.</w:t>
      </w:r>
    </w:p>
    <w:p w14:paraId="60D15AA7" w14:textId="404080BA" w:rsidR="00671F5D" w:rsidRPr="001671B3" w:rsidRDefault="00671F5D" w:rsidP="001671B3">
      <w:pPr>
        <w:pStyle w:val="FirstParagraph"/>
      </w:pPr>
    </w:p>
    <w:sectPr w:rsidR="00671F5D" w:rsidRPr="001671B3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484EA" w14:textId="77777777" w:rsidR="00A40A2C" w:rsidRDefault="00A40A2C">
      <w:pPr>
        <w:spacing w:after="0"/>
      </w:pPr>
      <w:r>
        <w:separator/>
      </w:r>
    </w:p>
  </w:endnote>
  <w:endnote w:type="continuationSeparator" w:id="0">
    <w:p w14:paraId="5671C9C0" w14:textId="77777777" w:rsidR="00A40A2C" w:rsidRDefault="00A40A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DEADB" w14:textId="77777777" w:rsidR="00A40A2C" w:rsidRDefault="00A40A2C">
      <w:r>
        <w:separator/>
      </w:r>
    </w:p>
  </w:footnote>
  <w:footnote w:type="continuationSeparator" w:id="0">
    <w:p w14:paraId="04833B4A" w14:textId="77777777" w:rsidR="00A40A2C" w:rsidRDefault="00A40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F436FA"/>
    <w:multiLevelType w:val="hybridMultilevel"/>
    <w:tmpl w:val="BD700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465A3C26"/>
    <w:multiLevelType w:val="multilevel"/>
    <w:tmpl w:val="8B40B8A8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767A6C0E"/>
    <w:multiLevelType w:val="multilevel"/>
    <w:tmpl w:val="B882D7D0"/>
    <w:numStyleLink w:val="Letters"/>
  </w:abstractNum>
  <w:abstractNum w:abstractNumId="18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5"/>
  </w:num>
  <w:num w:numId="21">
    <w:abstractNumId w:val="17"/>
  </w:num>
  <w:num w:numId="22">
    <w:abstractNumId w:val="11"/>
  </w:num>
  <w:num w:numId="23">
    <w:abstractNumId w:val="13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8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B3"/>
    <w:rsid w:val="00011C8B"/>
    <w:rsid w:val="000A3173"/>
    <w:rsid w:val="000B50AA"/>
    <w:rsid w:val="00124476"/>
    <w:rsid w:val="00127387"/>
    <w:rsid w:val="001671B3"/>
    <w:rsid w:val="00200A4B"/>
    <w:rsid w:val="00263D01"/>
    <w:rsid w:val="00292D17"/>
    <w:rsid w:val="00331108"/>
    <w:rsid w:val="0035739A"/>
    <w:rsid w:val="00412D3C"/>
    <w:rsid w:val="00446522"/>
    <w:rsid w:val="004E29B3"/>
    <w:rsid w:val="004E5F31"/>
    <w:rsid w:val="00513C8B"/>
    <w:rsid w:val="0052321F"/>
    <w:rsid w:val="00582EDA"/>
    <w:rsid w:val="00590D07"/>
    <w:rsid w:val="005A105C"/>
    <w:rsid w:val="005D1167"/>
    <w:rsid w:val="00671F5D"/>
    <w:rsid w:val="006E53FF"/>
    <w:rsid w:val="007046EC"/>
    <w:rsid w:val="00784D58"/>
    <w:rsid w:val="008D6863"/>
    <w:rsid w:val="00900ECF"/>
    <w:rsid w:val="009172BE"/>
    <w:rsid w:val="00A40A2C"/>
    <w:rsid w:val="00A60A1D"/>
    <w:rsid w:val="00B3281F"/>
    <w:rsid w:val="00B86B75"/>
    <w:rsid w:val="00BC48D5"/>
    <w:rsid w:val="00C36279"/>
    <w:rsid w:val="00CF3B79"/>
    <w:rsid w:val="00D35B6E"/>
    <w:rsid w:val="00DA19C6"/>
    <w:rsid w:val="00E315A3"/>
    <w:rsid w:val="00E377B6"/>
    <w:rsid w:val="00E644E4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D4C1"/>
  <w15:docId w15:val="{EEE09A61-7787-417C-8F23-C9A7E972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Andrew Burgess</cp:lastModifiedBy>
  <cp:revision>3</cp:revision>
  <cp:lastPrinted>2020-10-12T11:40:00Z</cp:lastPrinted>
  <dcterms:created xsi:type="dcterms:W3CDTF">2020-12-06T16:04:00Z</dcterms:created>
  <dcterms:modified xsi:type="dcterms:W3CDTF">2021-04-12T15:22:00Z</dcterms:modified>
</cp:coreProperties>
</file>