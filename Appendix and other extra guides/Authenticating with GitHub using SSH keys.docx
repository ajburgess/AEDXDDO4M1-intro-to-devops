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1F575" w14:textId="27CB670B" w:rsidR="000B50AA" w:rsidRPr="00331108" w:rsidRDefault="00BF454B" w:rsidP="007046EC">
      <w:pPr>
        <w:pStyle w:val="Title"/>
      </w:pPr>
      <w:bookmarkStart w:id="0" w:name="git-in-5-minutes---concrete-practice"/>
      <w:r>
        <w:t>Authenticating with GitHub using SSH keys rather than username and password</w:t>
      </w:r>
    </w:p>
    <w:bookmarkEnd w:id="0"/>
    <w:p w14:paraId="42A7782B" w14:textId="0F7D07D1" w:rsidR="00671F5D" w:rsidRDefault="00BF454B" w:rsidP="00BF454B">
      <w:pPr>
        <w:pStyle w:val="FirstParagraph"/>
      </w:pPr>
      <w:r>
        <w:t>It's better to use SSH certificates to authenticate with GitHub for several reasons:</w:t>
      </w:r>
    </w:p>
    <w:p w14:paraId="3DB89198" w14:textId="0FBF1CE5" w:rsidR="00BF454B" w:rsidRDefault="00BF454B" w:rsidP="00BF454B">
      <w:pPr>
        <w:pStyle w:val="FirstParagraph"/>
        <w:numPr>
          <w:ilvl w:val="0"/>
          <w:numId w:val="42"/>
        </w:numPr>
      </w:pPr>
      <w:r>
        <w:t>it's less bother than typing in your username and password every time</w:t>
      </w:r>
    </w:p>
    <w:p w14:paraId="31C42ECC" w14:textId="598A93CD" w:rsidR="00BF454B" w:rsidRDefault="00BF454B" w:rsidP="00BF454B">
      <w:pPr>
        <w:pStyle w:val="FirstParagraph"/>
        <w:numPr>
          <w:ilvl w:val="0"/>
          <w:numId w:val="42"/>
        </w:numPr>
      </w:pPr>
      <w:r>
        <w:t>it's less likely that git will get confused about which user put some changes, if you use different hgithub acounts for different projects</w:t>
      </w:r>
    </w:p>
    <w:p w14:paraId="7D184F1C" w14:textId="50DF6760" w:rsidR="00BF454B" w:rsidRDefault="00BF454B" w:rsidP="00BF454B">
      <w:pPr>
        <w:pStyle w:val="FirstParagraph"/>
        <w:numPr>
          <w:ilvl w:val="0"/>
          <w:numId w:val="42"/>
        </w:numPr>
      </w:pPr>
      <w:r>
        <w:t>GitHub are deprecating the use of usernames and passwords as an authentication mechanism, due to security concerns</w:t>
      </w:r>
    </w:p>
    <w:p w14:paraId="6DA2BCE9" w14:textId="77777777" w:rsidR="00BF454B" w:rsidRDefault="00BF454B" w:rsidP="00BF454B">
      <w:pPr>
        <w:pStyle w:val="FirstParagraph"/>
      </w:pPr>
    </w:p>
    <w:p w14:paraId="258DB7E7" w14:textId="41CA3E79" w:rsidR="00BF454B" w:rsidRDefault="00BF454B" w:rsidP="00BF454B">
      <w:pPr>
        <w:pStyle w:val="FirstParagraph"/>
      </w:pPr>
      <w:r>
        <w:t>There is a full guide on how to do this on GitHub, but here's a summary of the steps involved:</w:t>
      </w:r>
    </w:p>
    <w:p w14:paraId="06CB7895" w14:textId="2AA3C594" w:rsidR="00BF454B" w:rsidRDefault="00BF454B" w:rsidP="00BF454B">
      <w:pPr>
        <w:pStyle w:val="Code"/>
        <w:numPr>
          <w:ilvl w:val="0"/>
          <w:numId w:val="45"/>
        </w:numPr>
      </w:pPr>
      <w:r>
        <w:t>ssh-keygen</w:t>
      </w:r>
    </w:p>
    <w:p w14:paraId="11AC3A60" w14:textId="56E57BE6" w:rsidR="00BF454B" w:rsidRDefault="00BF454B" w:rsidP="00BF454B">
      <w:pPr>
        <w:pStyle w:val="Code"/>
        <w:numPr>
          <w:ilvl w:val="0"/>
          <w:numId w:val="45"/>
        </w:numPr>
      </w:pPr>
      <w:r>
        <w:t># Copy the text from ~./ssh/id_</w:t>
      </w:r>
      <w:r w:rsidR="00C65129">
        <w:t>rsa</w:t>
      </w:r>
      <w:r>
        <w:t>.pub to clipboard</w:t>
      </w:r>
    </w:p>
    <w:p w14:paraId="6D97F017" w14:textId="1E8C0AFB" w:rsidR="00BF454B" w:rsidRDefault="00BF454B" w:rsidP="00BF454B">
      <w:pPr>
        <w:pStyle w:val="Code"/>
        <w:numPr>
          <w:ilvl w:val="0"/>
          <w:numId w:val="45"/>
        </w:numPr>
      </w:pPr>
      <w:r>
        <w:t># Paste the copied text into GitHub when you add a new SSH key</w:t>
      </w:r>
      <w:r w:rsidR="00C65129">
        <w:t xml:space="preserve"> to your account</w:t>
      </w:r>
    </w:p>
    <w:p w14:paraId="38844F16" w14:textId="55926554" w:rsidR="004F051A" w:rsidRDefault="004F051A" w:rsidP="00BF454B">
      <w:pPr>
        <w:pStyle w:val="FirstParagraph"/>
      </w:pPr>
    </w:p>
    <w:p w14:paraId="4EDACB4A" w14:textId="77777777" w:rsidR="00352A24" w:rsidRDefault="00C65129" w:rsidP="00BF454B">
      <w:pPr>
        <w:pStyle w:val="FirstParagraph"/>
      </w:pPr>
      <w:r>
        <w:t xml:space="preserve">To add the public SSH signature to your github account, log into GitHub, then click on your user icon in the top-right, then click Settings, then SSH and GPG keys. </w:t>
      </w:r>
      <w:r w:rsidR="00352A24">
        <w:t>Add a new SSH key, using the pasted pub contents.</w:t>
      </w:r>
    </w:p>
    <w:p w14:paraId="68930D53" w14:textId="77777777" w:rsidR="00352A24" w:rsidRDefault="00352A24" w:rsidP="00BF454B">
      <w:pPr>
        <w:pStyle w:val="FirstParagraph"/>
      </w:pPr>
    </w:p>
    <w:p w14:paraId="4B94CBFA" w14:textId="77777777" w:rsidR="00352A24" w:rsidRDefault="00352A24" w:rsidP="00BF454B">
      <w:pPr>
        <w:pStyle w:val="FirstParagraph"/>
      </w:pPr>
      <w:r>
        <w:t>To push using SSH, use the SSH version of the URL instead, e.g.</w:t>
      </w:r>
    </w:p>
    <w:p w14:paraId="6C462C38" w14:textId="7F19D2AA" w:rsidR="00C65129" w:rsidRDefault="00352A24" w:rsidP="00BF454B">
      <w:pPr>
        <w:pStyle w:val="FirstParagraph"/>
      </w:pPr>
      <w:r>
        <w:t>git push -u origin git@github.com:[YOUR_USERNAME]/[YOUR_REPOSITORY]</w:t>
      </w:r>
      <w:r w:rsidR="00C65129">
        <w:t xml:space="preserve"> </w:t>
      </w:r>
    </w:p>
    <w:p w14:paraId="3B432761" w14:textId="77777777" w:rsidR="004F051A" w:rsidRPr="00BF454B" w:rsidRDefault="004F051A" w:rsidP="00BF454B">
      <w:pPr>
        <w:pStyle w:val="FirstParagraph"/>
      </w:pPr>
    </w:p>
    <w:p w14:paraId="6ED1AE2A" w14:textId="77777777" w:rsidR="00BF454B" w:rsidRPr="00BF454B" w:rsidRDefault="00BF454B" w:rsidP="00BF454B">
      <w:pPr>
        <w:pStyle w:val="FirstParagraph"/>
      </w:pPr>
    </w:p>
    <w:sectPr w:rsidR="00BF454B" w:rsidRPr="00BF454B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3D06D" w14:textId="77777777" w:rsidR="0062209D" w:rsidRDefault="0062209D">
      <w:pPr>
        <w:spacing w:after="0"/>
      </w:pPr>
      <w:r>
        <w:separator/>
      </w:r>
    </w:p>
  </w:endnote>
  <w:endnote w:type="continuationSeparator" w:id="0">
    <w:p w14:paraId="75317291" w14:textId="77777777" w:rsidR="0062209D" w:rsidRDefault="006220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9ECC2" w14:textId="77777777" w:rsidR="0062209D" w:rsidRDefault="0062209D">
      <w:r>
        <w:separator/>
      </w:r>
    </w:p>
  </w:footnote>
  <w:footnote w:type="continuationSeparator" w:id="0">
    <w:p w14:paraId="35DFFB08" w14:textId="77777777" w:rsidR="0062209D" w:rsidRDefault="0062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6DD41CF"/>
    <w:multiLevelType w:val="hybridMultilevel"/>
    <w:tmpl w:val="D60C3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69A0B2C"/>
    <w:multiLevelType w:val="hybridMultilevel"/>
    <w:tmpl w:val="6E4E11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94F591B"/>
    <w:multiLevelType w:val="hybridMultilevel"/>
    <w:tmpl w:val="72CA279A"/>
    <w:lvl w:ilvl="0" w:tplc="080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7" w15:restartNumberingAfterBreak="0">
    <w:nsid w:val="6CB52967"/>
    <w:multiLevelType w:val="hybridMultilevel"/>
    <w:tmpl w:val="FBF81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9" w15:restartNumberingAfterBreak="0">
    <w:nsid w:val="767A6C0E"/>
    <w:multiLevelType w:val="multilevel"/>
    <w:tmpl w:val="B882D7D0"/>
    <w:numStyleLink w:val="Letters"/>
  </w:abstractNum>
  <w:abstractNum w:abstractNumId="20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4"/>
  </w:num>
  <w:num w:numId="21">
    <w:abstractNumId w:val="19"/>
  </w:num>
  <w:num w:numId="22">
    <w:abstractNumId w:val="11"/>
  </w:num>
  <w:num w:numId="23">
    <w:abstractNumId w:val="12"/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</w:num>
  <w:num w:numId="43">
    <w:abstractNumId w:val="13"/>
  </w:num>
  <w:num w:numId="44">
    <w:abstractNumId w:val="15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4B"/>
    <w:rsid w:val="00011C8B"/>
    <w:rsid w:val="000A3173"/>
    <w:rsid w:val="000B50AA"/>
    <w:rsid w:val="00124476"/>
    <w:rsid w:val="00127387"/>
    <w:rsid w:val="0015281C"/>
    <w:rsid w:val="00200A4B"/>
    <w:rsid w:val="00292D17"/>
    <w:rsid w:val="00331108"/>
    <w:rsid w:val="00352A24"/>
    <w:rsid w:val="0035739A"/>
    <w:rsid w:val="00412D3C"/>
    <w:rsid w:val="00446522"/>
    <w:rsid w:val="004A4C27"/>
    <w:rsid w:val="004E29B3"/>
    <w:rsid w:val="004E5F31"/>
    <w:rsid w:val="004F051A"/>
    <w:rsid w:val="0052321F"/>
    <w:rsid w:val="00582EDA"/>
    <w:rsid w:val="00590D07"/>
    <w:rsid w:val="005A105C"/>
    <w:rsid w:val="005D1167"/>
    <w:rsid w:val="0062209D"/>
    <w:rsid w:val="00671F5D"/>
    <w:rsid w:val="007046EC"/>
    <w:rsid w:val="00784D58"/>
    <w:rsid w:val="008D6863"/>
    <w:rsid w:val="00900ECF"/>
    <w:rsid w:val="009172BE"/>
    <w:rsid w:val="00B3281F"/>
    <w:rsid w:val="00B86B75"/>
    <w:rsid w:val="00BC48D5"/>
    <w:rsid w:val="00BF454B"/>
    <w:rsid w:val="00C2321B"/>
    <w:rsid w:val="00C36279"/>
    <w:rsid w:val="00C65129"/>
    <w:rsid w:val="00CF3B79"/>
    <w:rsid w:val="00D34909"/>
    <w:rsid w:val="00D35B6E"/>
    <w:rsid w:val="00DA19C6"/>
    <w:rsid w:val="00E315A3"/>
    <w:rsid w:val="00E377B6"/>
    <w:rsid w:val="00E644E4"/>
    <w:rsid w:val="00F57C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9788"/>
  <w15:docId w15:val="{C1912982-C5FC-49D8-80DB-3EB5D580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20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Andrew Burgess</cp:lastModifiedBy>
  <cp:revision>3</cp:revision>
  <cp:lastPrinted>2021-04-13T11:35:00Z</cp:lastPrinted>
  <dcterms:created xsi:type="dcterms:W3CDTF">2021-02-11T09:53:00Z</dcterms:created>
  <dcterms:modified xsi:type="dcterms:W3CDTF">2021-04-13T11:47:00Z</dcterms:modified>
</cp:coreProperties>
</file>